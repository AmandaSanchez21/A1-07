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0420111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017C4" w:rsidRDefault="00B017C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017C4" w:rsidRDefault="00B017C4" w:rsidP="00B017C4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Laboratory Assignment</w:t>
          </w:r>
        </w:p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72D8D2899294B4C8F72DC72A2AE2E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017C4" w:rsidRDefault="00B017C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Subtask 1</w:t>
              </w:r>
            </w:p>
          </w:sdtContent>
        </w:sdt>
        <w:p w:rsidR="00B017C4" w:rsidRDefault="00B017C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17C4" w:rsidRDefault="00B017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268605</wp:posOffset>
                    </wp:positionH>
                    <wp:positionV relativeFrom="paragraph">
                      <wp:posOffset>2159000</wp:posOffset>
                    </wp:positionV>
                    <wp:extent cx="5676900" cy="1571625"/>
                    <wp:effectExtent l="0" t="0" r="0" b="952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900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017C4" w:rsidRPr="007A220F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A220F">
                                  <w:rPr>
                                    <w:sz w:val="22"/>
                                    <w:szCs w:val="22"/>
                                  </w:rPr>
                                  <w:t>LABORATORY GROUP: A1 – 07</w:t>
                                </w:r>
                              </w:p>
                              <w:p w:rsidR="002250E3" w:rsidRPr="007A220F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A220F">
                                  <w:rPr>
                                    <w:sz w:val="22"/>
                                    <w:szCs w:val="22"/>
                                  </w:rPr>
                                  <w:t xml:space="preserve">COMPONENTS: </w:t>
                                </w:r>
                              </w:p>
                              <w:p w:rsidR="00B017C4" w:rsidRPr="007A220F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A220F">
                                  <w:rPr>
                                    <w:sz w:val="22"/>
                                    <w:szCs w:val="22"/>
                                  </w:rPr>
                                  <w:t>AMANDA SÁNCHEZ GARCÍA</w:t>
                                </w:r>
                              </w:p>
                              <w:p w:rsidR="00B017C4" w:rsidRPr="00B6295E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6295E">
                                  <w:rPr>
                                    <w:sz w:val="22"/>
                                    <w:szCs w:val="22"/>
                                  </w:rPr>
                                  <w:t>FERNANDO VELASCO ALBA</w:t>
                                </w:r>
                              </w:p>
                              <w:p w:rsidR="00B6295E" w:rsidRPr="00B6295E" w:rsidRDefault="00B6295E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GITHUB </w:t>
                                </w:r>
                                <w:r w:rsidRPr="00B6295E">
                                  <w:rPr>
                                    <w:sz w:val="22"/>
                                    <w:szCs w:val="22"/>
                                  </w:rPr>
                                  <w:t>REPOSITORY: A1-07</w:t>
                                </w:r>
                              </w:p>
                              <w:p w:rsidR="00B017C4" w:rsidRPr="002250E3" w:rsidRDefault="00B017C4" w:rsidP="002250E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2250E3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11/10/2017</w:t>
                                </w:r>
                              </w:p>
                              <w:p w:rsidR="00B017C4" w:rsidRPr="00B017C4" w:rsidRDefault="00B017C4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1.15pt;margin-top:170pt;width:447pt;height:1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" fillcolor="white [3201]" stroked="f" strokeweight=".5pt">
                    <v:textbox>
                      <w:txbxContent>
                        <w:p w:rsidR="00B017C4" w:rsidRPr="007A220F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A220F">
                            <w:rPr>
                              <w:sz w:val="22"/>
                              <w:szCs w:val="22"/>
                            </w:rPr>
                            <w:t>LABORATORY GROUP: A1 – 07</w:t>
                          </w:r>
                        </w:p>
                        <w:p w:rsidR="002250E3" w:rsidRPr="007A220F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A220F">
                            <w:rPr>
                              <w:sz w:val="22"/>
                              <w:szCs w:val="22"/>
                            </w:rPr>
                            <w:t xml:space="preserve">COMPONENTS: </w:t>
                          </w:r>
                        </w:p>
                        <w:p w:rsidR="00B017C4" w:rsidRPr="007A220F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A220F">
                            <w:rPr>
                              <w:sz w:val="22"/>
                              <w:szCs w:val="22"/>
                            </w:rPr>
                            <w:t>AMANDA SÁNCHEZ GARCÍA</w:t>
                          </w:r>
                        </w:p>
                        <w:p w:rsidR="00B017C4" w:rsidRPr="00B6295E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B6295E">
                            <w:rPr>
                              <w:sz w:val="22"/>
                              <w:szCs w:val="22"/>
                            </w:rPr>
                            <w:t>FERNANDO VELASCO ALBA</w:t>
                          </w:r>
                        </w:p>
                        <w:p w:rsidR="00B6295E" w:rsidRPr="00B6295E" w:rsidRDefault="00B6295E" w:rsidP="002250E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GITHUB </w:t>
                          </w:r>
                          <w:r w:rsidRPr="00B6295E">
                            <w:rPr>
                              <w:sz w:val="22"/>
                              <w:szCs w:val="22"/>
                            </w:rPr>
                            <w:t>REPOSITORY: A1-07</w:t>
                          </w:r>
                        </w:p>
                        <w:p w:rsidR="00B017C4" w:rsidRPr="002250E3" w:rsidRDefault="00B017C4" w:rsidP="002250E3">
                          <w:pPr>
                            <w:jc w:val="center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2250E3">
                            <w:rPr>
                              <w:sz w:val="22"/>
                              <w:szCs w:val="22"/>
                              <w:lang w:val="en-GB"/>
                            </w:rPr>
                            <w:t>11/10/2017</w:t>
                          </w:r>
                        </w:p>
                        <w:p w:rsidR="00B017C4" w:rsidRPr="00B017C4" w:rsidRDefault="00B017C4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B6295E" w:rsidRDefault="00796847" w:rsidP="00796847">
      <w:pPr>
        <w:pStyle w:val="Ttulo2"/>
        <w:rPr>
          <w:lang w:val="en-GB"/>
        </w:rPr>
      </w:pPr>
      <w:r>
        <w:rPr>
          <w:lang w:val="en-GB"/>
        </w:rPr>
        <w:lastRenderedPageBreak/>
        <w:t>INDEX</w:t>
      </w:r>
    </w:p>
    <w:p w:rsidR="00796847" w:rsidRDefault="00796847" w:rsidP="00796847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A BRIEF RESUME OF THE PROBLEM </w:t>
      </w:r>
    </w:p>
    <w:p w:rsidR="007A220F" w:rsidRPr="00796847" w:rsidRDefault="007A220F" w:rsidP="00796847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OUR IMPLEMENTATION OF THE PROBLEM </w:t>
      </w: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796847">
      <w:pPr>
        <w:pStyle w:val="Ttulo3"/>
        <w:numPr>
          <w:ilvl w:val="0"/>
          <w:numId w:val="3"/>
        </w:numPr>
        <w:rPr>
          <w:lang w:val="en-GB"/>
        </w:rPr>
      </w:pPr>
      <w:r>
        <w:rPr>
          <w:lang w:val="en-GB"/>
        </w:rPr>
        <w:t>A BRIEF RESUME OF THE PROBLEM</w:t>
      </w: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796847" w:rsidRDefault="00796847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B6295E" w:rsidRDefault="00B6295E" w:rsidP="00B6295E">
      <w:pPr>
        <w:rPr>
          <w:rFonts w:ascii="Calibri" w:hAnsi="Calibri" w:cs="Calibri"/>
          <w:sz w:val="24"/>
          <w:szCs w:val="24"/>
          <w:lang w:val="en-GB"/>
        </w:rPr>
      </w:pPr>
      <w:r w:rsidRPr="00B6295E">
        <w:rPr>
          <w:rFonts w:ascii="Calibri" w:hAnsi="Calibri" w:cs="Calibri"/>
          <w:sz w:val="24"/>
          <w:szCs w:val="24"/>
          <w:lang w:val="en-GB"/>
        </w:rPr>
        <w:t>The main goal of this laboratory assignment consists of defining, designing and developing an agent program to find the sequence of actions to be taken by a tractor to ensure that all the sand in a field is evenly distributed on the ground. So, all the boxes will have an equal amount of sand K.</w:t>
      </w:r>
    </w:p>
    <w:p w:rsidR="00B6295E" w:rsidRDefault="00B6295E" w:rsidP="00B6295E">
      <w:pPr>
        <w:rPr>
          <w:rFonts w:ascii="Calibri" w:hAnsi="Calibri" w:cs="Calibri"/>
          <w:sz w:val="24"/>
          <w:szCs w:val="24"/>
          <w:lang w:val="en-GB"/>
        </w:rPr>
      </w:pPr>
    </w:p>
    <w:p w:rsidR="00B6295E" w:rsidRDefault="00B6295E" w:rsidP="00B6295E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The first things to be done are: </w:t>
      </w:r>
    </w:p>
    <w:p w:rsidR="00B6295E" w:rsidRDefault="00B6295E" w:rsidP="00B6295E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Implement an internal representation of the field.</w:t>
      </w:r>
    </w:p>
    <w:p w:rsidR="00B6295E" w:rsidRDefault="00B6295E" w:rsidP="00B6295E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Create a field.</w:t>
      </w:r>
    </w:p>
    <w:p w:rsidR="00B6295E" w:rsidRDefault="00B6295E" w:rsidP="00B6295E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Reading and writing a field from/to a file.</w:t>
      </w:r>
    </w:p>
    <w:p w:rsidR="00B6295E" w:rsidRDefault="00B6295E" w:rsidP="00CA29BA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Generate all possible actions from a field with the tractor in the (X</w:t>
      </w:r>
      <w:r w:rsidRPr="00B6295E">
        <w:rPr>
          <w:rFonts w:ascii="Calibri" w:hAnsi="Calibri" w:cs="Calibri"/>
          <w:sz w:val="24"/>
          <w:szCs w:val="24"/>
          <w:vertAlign w:val="subscript"/>
          <w:lang w:val="en-GB"/>
        </w:rPr>
        <w:t>y</w:t>
      </w:r>
      <w:r>
        <w:rPr>
          <w:rFonts w:ascii="Calibri" w:hAnsi="Calibri" w:cs="Calibri"/>
          <w:sz w:val="24"/>
          <w:szCs w:val="24"/>
          <w:lang w:val="en-GB"/>
        </w:rPr>
        <w:t>, Y</w:t>
      </w:r>
      <w:r w:rsidRPr="00B6295E">
        <w:rPr>
          <w:rFonts w:ascii="Calibri" w:hAnsi="Calibri" w:cs="Calibri"/>
          <w:sz w:val="24"/>
          <w:szCs w:val="24"/>
          <w:vertAlign w:val="subscript"/>
          <w:lang w:val="en-GB"/>
        </w:rPr>
        <w:t>t</w:t>
      </w:r>
      <w:r>
        <w:rPr>
          <w:rFonts w:ascii="Calibri" w:hAnsi="Calibri" w:cs="Calibri"/>
          <w:sz w:val="24"/>
          <w:szCs w:val="24"/>
          <w:lang w:val="en-GB"/>
        </w:rPr>
        <w:t>) box.</w:t>
      </w:r>
    </w:p>
    <w:p w:rsidR="00CA29BA" w:rsidRDefault="00CA29BA" w:rsidP="00CA29BA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Get a new field after applying an action to a given one.</w:t>
      </w:r>
    </w:p>
    <w:p w:rsidR="00CA29BA" w:rsidRDefault="00CA29BA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7A220F" w:rsidRDefault="007A220F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7A220F" w:rsidRDefault="007A220F" w:rsidP="00CA29BA">
      <w:pPr>
        <w:rPr>
          <w:rFonts w:ascii="Calibri" w:hAnsi="Calibri" w:cs="Calibri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1259205</wp:posOffset>
            </wp:positionH>
            <wp:positionV relativeFrom="paragraph">
              <wp:posOffset>427355</wp:posOffset>
            </wp:positionV>
            <wp:extent cx="3248025" cy="2818599"/>
            <wp:effectExtent l="0" t="0" r="0" b="1270"/>
            <wp:wrapNone/>
            <wp:docPr id="3" name="Imagen 3" descr="C:\Users\nou model\AppData\Local\Microsoft\Windows\INetCache\Content.Word\802e6632119c84de1b2338fa1c14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u model\AppData\Local\Microsoft\Windows\INetCache\Content.Word\802e6632119c84de1b2338fa1c1455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1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GB"/>
        </w:rPr>
        <w:t>It is necessary to take into account the format of the file where the provided information is going to be:</w:t>
      </w:r>
    </w:p>
    <w:p w:rsidR="007A220F" w:rsidRDefault="007A220F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CA29BA" w:rsidRDefault="00CA29BA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CA29BA" w:rsidRPr="00CA29BA" w:rsidRDefault="00CA29BA" w:rsidP="00CA29BA">
      <w:pPr>
        <w:rPr>
          <w:rFonts w:ascii="Calibri" w:hAnsi="Calibri" w:cs="Calibri"/>
          <w:sz w:val="24"/>
          <w:szCs w:val="24"/>
          <w:lang w:val="en-GB"/>
        </w:rPr>
      </w:pPr>
    </w:p>
    <w:p w:rsidR="00B6295E" w:rsidRDefault="00B6295E" w:rsidP="00B6295E">
      <w:pPr>
        <w:rPr>
          <w:lang w:val="en-GB"/>
        </w:rPr>
      </w:pPr>
    </w:p>
    <w:p w:rsidR="00B6295E" w:rsidRDefault="00B6295E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B6295E">
      <w:pPr>
        <w:rPr>
          <w:lang w:val="en-GB"/>
        </w:rPr>
      </w:pPr>
    </w:p>
    <w:p w:rsidR="007A220F" w:rsidRDefault="007A220F" w:rsidP="007A220F">
      <w:pPr>
        <w:pStyle w:val="Ttulo3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OUR IMPLEMENTATION OF THE PROBLEM</w:t>
      </w:r>
    </w:p>
    <w:p w:rsidR="007A220F" w:rsidRDefault="007A220F" w:rsidP="007A220F">
      <w:pPr>
        <w:pStyle w:val="Ttulo3"/>
        <w:ind w:left="360"/>
        <w:jc w:val="left"/>
        <w:rPr>
          <w:lang w:val="en-GB"/>
        </w:rPr>
      </w:pPr>
    </w:p>
    <w:p w:rsidR="007A220F" w:rsidRDefault="007A220F" w:rsidP="007A220F">
      <w:pPr>
        <w:pStyle w:val="Ttulo3"/>
        <w:ind w:left="360"/>
        <w:jc w:val="left"/>
        <w:rPr>
          <w:lang w:val="en-GB"/>
        </w:rPr>
      </w:pPr>
    </w:p>
    <w:p w:rsidR="007A220F" w:rsidRDefault="007A220F" w:rsidP="007A220F">
      <w:pPr>
        <w:pStyle w:val="Ttulo3"/>
        <w:ind w:left="360"/>
        <w:jc w:val="left"/>
        <w:rPr>
          <w:lang w:val="en-GB"/>
        </w:rPr>
      </w:pPr>
    </w:p>
    <w:p w:rsidR="007A220F" w:rsidRDefault="007A220F" w:rsidP="007A220F">
      <w:pPr>
        <w:pStyle w:val="Ttulo3"/>
        <w:ind w:left="360"/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 w:rsidRPr="007A220F">
        <w:rPr>
          <w:rFonts w:ascii="Calibri" w:eastAsiaTheme="minorHAnsi" w:hAnsi="Calibri" w:cs="Calibri"/>
          <w:caps w:val="0"/>
          <w:sz w:val="24"/>
          <w:lang w:val="en-GB"/>
        </w:rPr>
        <w:t>The programming language that we are going to use is Java</w:t>
      </w:r>
      <w:r>
        <w:rPr>
          <w:rFonts w:ascii="Calibri" w:eastAsiaTheme="minorHAnsi" w:hAnsi="Calibri" w:cs="Calibri"/>
          <w:caps w:val="0"/>
          <w:sz w:val="24"/>
          <w:lang w:val="en-GB"/>
        </w:rPr>
        <w:t xml:space="preserve">. We have decided to use it because it is the programming language that we know best, also Java is a very complete language so we will have available all the data structures we are going to need. </w:t>
      </w:r>
    </w:p>
    <w:p w:rsidR="007A220F" w:rsidRDefault="007A220F" w:rsidP="007A220F">
      <w:pPr>
        <w:pStyle w:val="Ttulo3"/>
        <w:ind w:left="360"/>
        <w:jc w:val="left"/>
        <w:rPr>
          <w:rFonts w:ascii="Calibri" w:eastAsiaTheme="minorHAnsi" w:hAnsi="Calibri" w:cs="Calibri"/>
          <w:caps w:val="0"/>
          <w:sz w:val="24"/>
          <w:lang w:val="en-GB"/>
        </w:rPr>
      </w:pPr>
    </w:p>
    <w:p w:rsidR="007A220F" w:rsidRDefault="007D6DDD" w:rsidP="007A220F">
      <w:pPr>
        <w:pStyle w:val="Ttulo3"/>
        <w:ind w:left="360"/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>
        <w:rPr>
          <w:rFonts w:ascii="Calibri" w:eastAsiaTheme="minorHAnsi" w:hAnsi="Calibri" w:cs="Calibri"/>
          <w:caps w:val="0"/>
          <w:sz w:val="24"/>
          <w:lang w:val="en-GB"/>
        </w:rPr>
        <w:t xml:space="preserve">The field is going to be represented as a bidimensional array which boundaries are defined through the file. </w:t>
      </w:r>
      <w:r w:rsidR="00CA162C">
        <w:rPr>
          <w:rFonts w:ascii="Calibri" w:eastAsiaTheme="minorHAnsi" w:hAnsi="Calibri" w:cs="Calibri"/>
          <w:caps w:val="0"/>
          <w:sz w:val="24"/>
          <w:lang w:val="en-GB"/>
        </w:rPr>
        <w:t>The file defines the position (x,y) of the tractor in the field, the desired quantity of sand in each square (k), the maximum sand that can be placed in a square, and the number of columns and rows of the field.</w:t>
      </w:r>
    </w:p>
    <w:p w:rsidR="00AF44F4" w:rsidRDefault="00AF44F4" w:rsidP="007A220F">
      <w:pPr>
        <w:pStyle w:val="Ttulo3"/>
        <w:ind w:left="360"/>
        <w:jc w:val="left"/>
        <w:rPr>
          <w:rFonts w:ascii="Calibri" w:eastAsiaTheme="minorHAnsi" w:hAnsi="Calibri" w:cs="Calibri"/>
          <w:caps w:val="0"/>
          <w:sz w:val="24"/>
          <w:lang w:val="en-GB"/>
        </w:rPr>
      </w:pPr>
    </w:p>
    <w:p w:rsidR="00AF44F4" w:rsidRDefault="00303DEB" w:rsidP="007A220F">
      <w:pPr>
        <w:pStyle w:val="Ttulo3"/>
        <w:ind w:left="360"/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>
        <w:rPr>
          <w:rFonts w:ascii="Calibri" w:eastAsiaTheme="minorHAnsi" w:hAnsi="Calibri" w:cs="Calibri"/>
          <w:caps w:val="0"/>
          <w:sz w:val="24"/>
          <w:lang w:val="en-GB"/>
        </w:rPr>
        <w:t>We have implemented</w:t>
      </w:r>
      <w:r w:rsidR="00FE5B68">
        <w:rPr>
          <w:rFonts w:ascii="Calibri" w:eastAsiaTheme="minorHAnsi" w:hAnsi="Calibri" w:cs="Calibri"/>
          <w:caps w:val="0"/>
          <w:sz w:val="24"/>
          <w:lang w:val="en-GB"/>
        </w:rPr>
        <w:t xml:space="preserve"> five</w:t>
      </w:r>
      <w:r>
        <w:rPr>
          <w:rFonts w:ascii="Calibri" w:eastAsiaTheme="minorHAnsi" w:hAnsi="Calibri" w:cs="Calibri"/>
          <w:caps w:val="0"/>
          <w:sz w:val="24"/>
          <w:lang w:val="en-GB"/>
        </w:rPr>
        <w:t xml:space="preserve"> classes:</w:t>
      </w:r>
    </w:p>
    <w:p w:rsidR="00303DEB" w:rsidRDefault="00303DEB" w:rsidP="007A220F">
      <w:pPr>
        <w:pStyle w:val="Ttulo3"/>
        <w:ind w:left="360"/>
        <w:jc w:val="left"/>
        <w:rPr>
          <w:rFonts w:ascii="Calibri" w:eastAsiaTheme="minorHAnsi" w:hAnsi="Calibri" w:cs="Calibri"/>
          <w:caps w:val="0"/>
          <w:sz w:val="24"/>
          <w:lang w:val="en-GB"/>
        </w:rPr>
      </w:pPr>
    </w:p>
    <w:p w:rsidR="00303DEB" w:rsidRDefault="00610A50" w:rsidP="00303DEB">
      <w:pPr>
        <w:pStyle w:val="Ttulo3"/>
        <w:numPr>
          <w:ilvl w:val="0"/>
          <w:numId w:val="4"/>
        </w:numPr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 w:rsidRPr="00610A50">
        <w:rPr>
          <w:rFonts w:ascii="Calibri" w:eastAsiaTheme="minorHAnsi" w:hAnsi="Calibri" w:cs="Calibri"/>
          <w:b/>
          <w:caps w:val="0"/>
          <w:sz w:val="24"/>
          <w:lang w:val="en-GB"/>
        </w:rPr>
        <w:t>Tractor</w:t>
      </w:r>
      <w:r>
        <w:rPr>
          <w:rFonts w:ascii="Calibri" w:eastAsiaTheme="minorHAnsi" w:hAnsi="Calibri" w:cs="Calibri"/>
          <w:caps w:val="0"/>
          <w:sz w:val="24"/>
          <w:lang w:val="en-GB"/>
        </w:rPr>
        <w:t xml:space="preserve">. </w:t>
      </w:r>
      <w:r w:rsidR="00E023AF">
        <w:rPr>
          <w:rFonts w:ascii="Calibri" w:eastAsiaTheme="minorHAnsi" w:hAnsi="Calibri" w:cs="Calibri"/>
          <w:caps w:val="0"/>
          <w:sz w:val="24"/>
          <w:lang w:val="en-GB"/>
        </w:rPr>
        <w:t>Where the tractor is defined, with the current sand it’s carrying, and its position in the field (row, column).</w:t>
      </w:r>
    </w:p>
    <w:p w:rsidR="00E023AF" w:rsidRDefault="00E023AF" w:rsidP="00303DEB">
      <w:pPr>
        <w:pStyle w:val="Ttulo3"/>
        <w:numPr>
          <w:ilvl w:val="0"/>
          <w:numId w:val="4"/>
        </w:numPr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>
        <w:rPr>
          <w:rFonts w:ascii="Calibri" w:eastAsiaTheme="minorHAnsi" w:hAnsi="Calibri" w:cs="Calibri"/>
          <w:b/>
          <w:caps w:val="0"/>
          <w:sz w:val="24"/>
          <w:lang w:val="en-GB"/>
        </w:rPr>
        <w:t>Fiel</w:t>
      </w:r>
      <w:r w:rsidR="00371F99">
        <w:rPr>
          <w:rFonts w:ascii="Calibri" w:eastAsiaTheme="minorHAnsi" w:hAnsi="Calibri" w:cs="Calibri"/>
          <w:b/>
          <w:caps w:val="0"/>
          <w:sz w:val="24"/>
          <w:lang w:val="en-GB"/>
        </w:rPr>
        <w:t xml:space="preserve">d. </w:t>
      </w:r>
      <w:r w:rsidR="006D0B6A">
        <w:rPr>
          <w:rFonts w:ascii="Calibri" w:eastAsiaTheme="minorHAnsi" w:hAnsi="Calibri" w:cs="Calibri"/>
          <w:caps w:val="0"/>
          <w:sz w:val="24"/>
          <w:lang w:val="en-GB"/>
        </w:rPr>
        <w:t xml:space="preserve">Definition of the field where the tractor is in, providing the number of rows and columns, the desired amount of sand for each square and the maximum sand permitted </w:t>
      </w:r>
      <w:r w:rsidR="00B177F8">
        <w:rPr>
          <w:rFonts w:ascii="Calibri" w:eastAsiaTheme="minorHAnsi" w:hAnsi="Calibri" w:cs="Calibri"/>
          <w:caps w:val="0"/>
          <w:sz w:val="24"/>
          <w:lang w:val="en-GB"/>
        </w:rPr>
        <w:t>per</w:t>
      </w:r>
      <w:r w:rsidR="006D0B6A">
        <w:rPr>
          <w:rFonts w:ascii="Calibri" w:eastAsiaTheme="minorHAnsi" w:hAnsi="Calibri" w:cs="Calibri"/>
          <w:caps w:val="0"/>
          <w:sz w:val="24"/>
          <w:lang w:val="en-GB"/>
        </w:rPr>
        <w:t xml:space="preserve"> square.</w:t>
      </w:r>
    </w:p>
    <w:p w:rsidR="00DB57FC" w:rsidRDefault="00247587" w:rsidP="00303DEB">
      <w:pPr>
        <w:pStyle w:val="Ttulo3"/>
        <w:numPr>
          <w:ilvl w:val="0"/>
          <w:numId w:val="4"/>
        </w:numPr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>
        <w:rPr>
          <w:rFonts w:ascii="Calibri" w:eastAsiaTheme="minorHAnsi" w:hAnsi="Calibri" w:cs="Calibri"/>
          <w:b/>
          <w:caps w:val="0"/>
          <w:sz w:val="24"/>
          <w:lang w:val="en-GB"/>
        </w:rPr>
        <w:t xml:space="preserve">FileHandler. </w:t>
      </w:r>
      <w:r w:rsidR="00CB76AD">
        <w:rPr>
          <w:rFonts w:ascii="Calibri" w:eastAsiaTheme="minorHAnsi" w:hAnsi="Calibri" w:cs="Calibri"/>
          <w:caps w:val="0"/>
          <w:sz w:val="24"/>
          <w:lang w:val="en-GB"/>
        </w:rPr>
        <w:t xml:space="preserve">This </w:t>
      </w:r>
      <w:r w:rsidR="00A138DC">
        <w:rPr>
          <w:rFonts w:ascii="Calibri" w:eastAsiaTheme="minorHAnsi" w:hAnsi="Calibri" w:cs="Calibri"/>
          <w:caps w:val="0"/>
          <w:sz w:val="24"/>
          <w:lang w:val="en-GB"/>
        </w:rPr>
        <w:t>class is used to manage the file, that is, to have the possibility to read it and write on it.</w:t>
      </w:r>
      <w:r w:rsidR="00425B30">
        <w:rPr>
          <w:rFonts w:ascii="Calibri" w:eastAsiaTheme="minorHAnsi" w:hAnsi="Calibri" w:cs="Calibri"/>
          <w:caps w:val="0"/>
          <w:sz w:val="24"/>
          <w:lang w:val="en-GB"/>
        </w:rPr>
        <w:t xml:space="preserve"> It checks that </w:t>
      </w:r>
      <w:r w:rsidR="00DB57FC">
        <w:rPr>
          <w:rFonts w:ascii="Calibri" w:eastAsiaTheme="minorHAnsi" w:hAnsi="Calibri" w:cs="Calibri"/>
          <w:caps w:val="0"/>
          <w:sz w:val="24"/>
          <w:lang w:val="en-GB"/>
        </w:rPr>
        <w:t>the file is read correctly, taking into account the format, throwing the corresponding errors.</w:t>
      </w:r>
    </w:p>
    <w:p w:rsidR="00FE59FF" w:rsidRDefault="00DB57FC" w:rsidP="00303DEB">
      <w:pPr>
        <w:pStyle w:val="Ttulo3"/>
        <w:numPr>
          <w:ilvl w:val="0"/>
          <w:numId w:val="4"/>
        </w:numPr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>
        <w:rPr>
          <w:rFonts w:ascii="Calibri" w:eastAsiaTheme="minorHAnsi" w:hAnsi="Calibri" w:cs="Calibri"/>
          <w:b/>
          <w:caps w:val="0"/>
          <w:sz w:val="24"/>
          <w:lang w:val="en-GB"/>
        </w:rPr>
        <w:t>InputExceptions.</w:t>
      </w:r>
      <w:r>
        <w:rPr>
          <w:rFonts w:ascii="Calibri" w:eastAsiaTheme="minorHAnsi" w:hAnsi="Calibri" w:cs="Calibri"/>
          <w:caps w:val="0"/>
          <w:sz w:val="24"/>
          <w:lang w:val="en-GB"/>
        </w:rPr>
        <w:t xml:space="preserve"> </w:t>
      </w:r>
      <w:r w:rsidR="00FE59FF">
        <w:rPr>
          <w:rFonts w:ascii="Calibri" w:eastAsiaTheme="minorHAnsi" w:hAnsi="Calibri" w:cs="Calibri"/>
          <w:caps w:val="0"/>
          <w:sz w:val="24"/>
          <w:lang w:val="en-GB"/>
        </w:rPr>
        <w:t>Class to check that the format of the file is the correct one (checking that there are only positive integers, the correct use of blank spaces or other error).</w:t>
      </w:r>
    </w:p>
    <w:p w:rsidR="00B177F8" w:rsidRPr="00CA162C" w:rsidRDefault="00FE59FF" w:rsidP="00303DEB">
      <w:pPr>
        <w:pStyle w:val="Ttulo3"/>
        <w:numPr>
          <w:ilvl w:val="0"/>
          <w:numId w:val="4"/>
        </w:numPr>
        <w:jc w:val="left"/>
        <w:rPr>
          <w:rFonts w:ascii="Calibri" w:eastAsiaTheme="minorHAnsi" w:hAnsi="Calibri" w:cs="Calibri"/>
          <w:caps w:val="0"/>
          <w:sz w:val="24"/>
          <w:lang w:val="en-GB"/>
        </w:rPr>
      </w:pPr>
      <w:r>
        <w:rPr>
          <w:rFonts w:ascii="Calibri" w:eastAsiaTheme="minorHAnsi" w:hAnsi="Calibri" w:cs="Calibri"/>
          <w:b/>
          <w:caps w:val="0"/>
          <w:sz w:val="24"/>
          <w:lang w:val="en-GB"/>
        </w:rPr>
        <w:t>MainClass.</w:t>
      </w:r>
      <w:r>
        <w:rPr>
          <w:rFonts w:ascii="Calibri" w:eastAsiaTheme="minorHAnsi" w:hAnsi="Calibri" w:cs="Calibri"/>
          <w:caps w:val="0"/>
          <w:sz w:val="24"/>
          <w:lang w:val="en-GB"/>
        </w:rPr>
        <w:t xml:space="preserve"> </w:t>
      </w:r>
      <w:r w:rsidR="000E7A3C">
        <w:rPr>
          <w:rFonts w:ascii="Calibri" w:eastAsiaTheme="minorHAnsi" w:hAnsi="Calibri" w:cs="Calibri"/>
          <w:caps w:val="0"/>
          <w:sz w:val="24"/>
          <w:lang w:val="en-GB"/>
        </w:rPr>
        <w:t xml:space="preserve">Main class of the program. </w:t>
      </w:r>
      <w:r w:rsidR="00E03CDC">
        <w:rPr>
          <w:rFonts w:ascii="Calibri" w:eastAsiaTheme="minorHAnsi" w:hAnsi="Calibri" w:cs="Calibri"/>
          <w:caps w:val="0"/>
          <w:sz w:val="24"/>
          <w:lang w:val="en-GB"/>
        </w:rPr>
        <w:t xml:space="preserve">Here the field is created and the file is read and written. It also has a method providing the possible movements of the tractor through the field, </w:t>
      </w:r>
      <w:r w:rsidR="00240467">
        <w:rPr>
          <w:rFonts w:ascii="Calibri" w:eastAsiaTheme="minorHAnsi" w:hAnsi="Calibri" w:cs="Calibri"/>
          <w:caps w:val="0"/>
          <w:sz w:val="24"/>
          <w:lang w:val="en-GB"/>
        </w:rPr>
        <w:t>considering</w:t>
      </w:r>
      <w:bookmarkStart w:id="0" w:name="_GoBack"/>
      <w:bookmarkEnd w:id="0"/>
      <w:r w:rsidR="00E03CDC">
        <w:rPr>
          <w:rFonts w:ascii="Calibri" w:eastAsiaTheme="minorHAnsi" w:hAnsi="Calibri" w:cs="Calibri"/>
          <w:caps w:val="0"/>
          <w:sz w:val="24"/>
          <w:lang w:val="en-GB"/>
        </w:rPr>
        <w:t xml:space="preserve"> in which position it’s at the moment.</w:t>
      </w:r>
      <w:r w:rsidR="00CB76AD">
        <w:rPr>
          <w:rFonts w:ascii="Calibri" w:eastAsiaTheme="minorHAnsi" w:hAnsi="Calibri" w:cs="Calibri"/>
          <w:caps w:val="0"/>
          <w:sz w:val="24"/>
          <w:lang w:val="en-GB"/>
        </w:rPr>
        <w:t xml:space="preserve"> </w:t>
      </w:r>
    </w:p>
    <w:sectPr w:rsidR="00B177F8" w:rsidRPr="00CA162C" w:rsidSect="00B017C4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074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CB3" w:rsidRDefault="00FB2CB3" w:rsidP="005E79E1">
      <w:pPr>
        <w:spacing w:after="0" w:line="240" w:lineRule="auto"/>
      </w:pPr>
      <w:r>
        <w:separator/>
      </w:r>
    </w:p>
  </w:endnote>
  <w:endnote w:type="continuationSeparator" w:id="0">
    <w:p w:rsidR="00FB2CB3" w:rsidRDefault="00FB2CB3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40467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 xmlns:w16cid="http://schemas.microsoft.com/office/word/2016/wordml/cid">
              <w:pict>
                <v:group w14:anchorId="291AE2AB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h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P5VWmVhoA&#10;AAC0AAAOAAAAAAAAAAAAAAAAAC4CAABkcnMvZTJvRG9jLnhtbFBLAQItABQABgAIAAAAIQBztzj8&#10;2gAAAAUBAAAPAAAAAAAAAAAAAAAAALAcAABkcnMvZG93bnJldi54bWxQSwUGAAAAAAQABADzAAAA&#10;tx0AAAAA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>
          <w:pict>
            <v:group w14:anchorId="224DAD40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lj6R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CB3" w:rsidRDefault="00FB2CB3" w:rsidP="005E79E1">
      <w:pPr>
        <w:spacing w:after="0" w:line="240" w:lineRule="auto"/>
      </w:pPr>
      <w:r>
        <w:separator/>
      </w:r>
    </w:p>
  </w:footnote>
  <w:footnote w:type="continuationSeparator" w:id="0">
    <w:p w:rsidR="00FB2CB3" w:rsidRDefault="00FB2CB3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E1" w:rsidRDefault="005E79E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>
          <w:pict>
            <v:group w14:anchorId="6E0F87AC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vx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6sgS77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cid="http://schemas.microsoft.com/office/word/2016/wordml/cid">
          <w:pict>
            <v:group w14:anchorId="2A37F9DD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U/vhYAANq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C1i/U/vhYAANqsAAAO&#10;AAAAAAAAAAAAAAAAAC4CAABkcnMvZTJvRG9jLnhtbFBLAQItABQABgAIAAAAIQBM8Qrl3AAAAAUB&#10;AAAPAAAAAAAAAAAAAAAAABgZAABkcnMvZG93bnJldi54bWxQSwUGAAAAAAQABADzAAAAIRoAAAAA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A522"/>
      </v:shape>
    </w:pict>
  </w:numPicBullet>
  <w:abstractNum w:abstractNumId="0" w15:restartNumberingAfterBreak="0">
    <w:nsid w:val="1AA428ED"/>
    <w:multiLevelType w:val="hybridMultilevel"/>
    <w:tmpl w:val="9DC0730C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B91301"/>
    <w:multiLevelType w:val="hybridMultilevel"/>
    <w:tmpl w:val="7D86D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00600"/>
    <w:multiLevelType w:val="hybridMultilevel"/>
    <w:tmpl w:val="05A60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D4500"/>
    <w:multiLevelType w:val="hybridMultilevel"/>
    <w:tmpl w:val="A1EC49C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4"/>
    <w:rsid w:val="000029A3"/>
    <w:rsid w:val="00065295"/>
    <w:rsid w:val="00087030"/>
    <w:rsid w:val="000E7A3C"/>
    <w:rsid w:val="00174F2B"/>
    <w:rsid w:val="001A183F"/>
    <w:rsid w:val="002250E3"/>
    <w:rsid w:val="00240467"/>
    <w:rsid w:val="00247587"/>
    <w:rsid w:val="00253B9D"/>
    <w:rsid w:val="00293B83"/>
    <w:rsid w:val="002A4640"/>
    <w:rsid w:val="002B444C"/>
    <w:rsid w:val="00303DEB"/>
    <w:rsid w:val="00371F99"/>
    <w:rsid w:val="0038539E"/>
    <w:rsid w:val="003E0B7A"/>
    <w:rsid w:val="00411A8C"/>
    <w:rsid w:val="004242EC"/>
    <w:rsid w:val="00425B30"/>
    <w:rsid w:val="004416AD"/>
    <w:rsid w:val="004E4B02"/>
    <w:rsid w:val="0054068C"/>
    <w:rsid w:val="005E79E1"/>
    <w:rsid w:val="00610A50"/>
    <w:rsid w:val="006A3CE7"/>
    <w:rsid w:val="006D0B6A"/>
    <w:rsid w:val="0070673F"/>
    <w:rsid w:val="00796847"/>
    <w:rsid w:val="007A220F"/>
    <w:rsid w:val="007D6DDD"/>
    <w:rsid w:val="008A188A"/>
    <w:rsid w:val="009E70D5"/>
    <w:rsid w:val="00A138DC"/>
    <w:rsid w:val="00A56D1A"/>
    <w:rsid w:val="00AF44F4"/>
    <w:rsid w:val="00B017C4"/>
    <w:rsid w:val="00B177F8"/>
    <w:rsid w:val="00B6295E"/>
    <w:rsid w:val="00BC2A58"/>
    <w:rsid w:val="00C01967"/>
    <w:rsid w:val="00C235B1"/>
    <w:rsid w:val="00CA162C"/>
    <w:rsid w:val="00CA29BA"/>
    <w:rsid w:val="00CB76AD"/>
    <w:rsid w:val="00D870DD"/>
    <w:rsid w:val="00DB57FC"/>
    <w:rsid w:val="00E023AF"/>
    <w:rsid w:val="00E03CDC"/>
    <w:rsid w:val="00E22177"/>
    <w:rsid w:val="00E62D09"/>
    <w:rsid w:val="00ED349C"/>
    <w:rsid w:val="00F2556B"/>
    <w:rsid w:val="00F31E8E"/>
    <w:rsid w:val="00FB2CB3"/>
    <w:rsid w:val="00FE59FF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C6DF0"/>
  <w15:chartTrackingRefBased/>
  <w15:docId w15:val="{3E41B80F-D867-424F-9A18-41C8A201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4472C4" w:themeColor="accent1"/>
        <w:bottom w:val="single" w:sz="8" w:space="7" w:color="4472C4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link w:val="SinespaciadoCar"/>
    <w:uiPriority w:val="1"/>
    <w:qFormat/>
    <w:rsid w:val="004E4B0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017C4"/>
  </w:style>
  <w:style w:type="paragraph" w:styleId="Prrafodelista">
    <w:name w:val="List Paragraph"/>
    <w:basedOn w:val="Normal"/>
    <w:uiPriority w:val="34"/>
    <w:unhideWhenUsed/>
    <w:qFormat/>
    <w:rsid w:val="00B6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%20model\AppData\Roaming\Microsoft\Templates\Carta%20de%20presentaci&#243;n%20creativ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2D8D2899294B4C8F72DC72A2AE2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70E9D-0F32-4C51-AB32-4DA76844FE7C}"/>
      </w:docPartPr>
      <w:docPartBody>
        <w:p w:rsidR="00A15E34" w:rsidRDefault="00A9740B" w:rsidP="00A9740B">
          <w:pPr>
            <w:pStyle w:val="A72D8D2899294B4C8F72DC72A2AE2E8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0B"/>
    <w:rsid w:val="00537999"/>
    <w:rsid w:val="007703B3"/>
    <w:rsid w:val="00A15E34"/>
    <w:rsid w:val="00A9740B"/>
    <w:rsid w:val="00E03515"/>
    <w:rsid w:val="00F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F4EB08169E4FCD90DDF4F390650E74">
    <w:name w:val="2EF4EB08169E4FCD90DDF4F390650E74"/>
  </w:style>
  <w:style w:type="paragraph" w:customStyle="1" w:styleId="F4C206D91C5648BC84A9734044B714FD">
    <w:name w:val="F4C206D91C5648BC84A9734044B714FD"/>
  </w:style>
  <w:style w:type="paragraph" w:customStyle="1" w:styleId="C6AEBF0091804E21B6AF818340DED0AA">
    <w:name w:val="C6AEBF0091804E21B6AF818340DED0AA"/>
  </w:style>
  <w:style w:type="paragraph" w:customStyle="1" w:styleId="F094515025114A22B7AC82C210A69AA6">
    <w:name w:val="F094515025114A22B7AC82C210A69AA6"/>
  </w:style>
  <w:style w:type="paragraph" w:customStyle="1" w:styleId="471A95A724A64FF2900ACA050BF7254D">
    <w:name w:val="471A95A724A64FF2900ACA050BF7254D"/>
  </w:style>
  <w:style w:type="paragraph" w:customStyle="1" w:styleId="70D3E474D404432199574B3F26473165">
    <w:name w:val="70D3E474D404432199574B3F26473165"/>
  </w:style>
  <w:style w:type="paragraph" w:customStyle="1" w:styleId="F0AC946E8DE94A53B9045C357EF91642">
    <w:name w:val="F0AC946E8DE94A53B9045C357EF91642"/>
  </w:style>
  <w:style w:type="paragraph" w:customStyle="1" w:styleId="878450AC9A8F46EDBF174D8E7FC67D20">
    <w:name w:val="878450AC9A8F46EDBF174D8E7FC67D20"/>
  </w:style>
  <w:style w:type="paragraph" w:customStyle="1" w:styleId="270956D8934848B082F81D91632599C7">
    <w:name w:val="270956D8934848B082F81D91632599C7"/>
  </w:style>
  <w:style w:type="paragraph" w:customStyle="1" w:styleId="7172B8D2B17B43AE87F566D7DDD9B650">
    <w:name w:val="7172B8D2B17B43AE87F566D7DDD9B650"/>
  </w:style>
  <w:style w:type="paragraph" w:customStyle="1" w:styleId="C390978459AE45F58A9CCC061449DCE1">
    <w:name w:val="C390978459AE45F58A9CCC061449DCE1"/>
  </w:style>
  <w:style w:type="paragraph" w:customStyle="1" w:styleId="25C956D730A441E2A49B5E0161AF049A">
    <w:name w:val="25C956D730A441E2A49B5E0161AF049A"/>
    <w:rsid w:val="00A9740B"/>
  </w:style>
  <w:style w:type="paragraph" w:customStyle="1" w:styleId="A72D8D2899294B4C8F72DC72A2AE2E82">
    <w:name w:val="A72D8D2899294B4C8F72DC72A2AE2E82"/>
    <w:rsid w:val="00A97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creativa diseñada por MOO.dotx</Template>
  <TotalTime>108</TotalTime>
  <Pages>4</Pages>
  <Words>379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Amanda sánchez García.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Subtask 1</dc:subject>
  <dc:creator>Amanda Sanchez Garcia</dc:creator>
  <cp:keywords/>
  <dc:description/>
  <cp:lastModifiedBy>fernando velasco</cp:lastModifiedBy>
  <cp:revision>29</cp:revision>
  <dcterms:created xsi:type="dcterms:W3CDTF">2017-10-09T17:07:00Z</dcterms:created>
  <dcterms:modified xsi:type="dcterms:W3CDTF">2017-10-10T17:15:00Z</dcterms:modified>
</cp:coreProperties>
</file>